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6E0" w:rsidRDefault="0028423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12700" b="0"/>
                <wp:wrapSquare wrapText="bothSides"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blockArc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00"/>
                            </w:tblGrid>
                            <w:tr w:rsidR="001514E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5716E0" w:rsidRDefault="005716E0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1514E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5716E0" w:rsidRDefault="005716E0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514E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5716E0" w:rsidRDefault="005716E0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716E0" w:rsidRDefault="005716E0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le 10" o:spid="_x0000_s1026" style="position:absolute;margin-left:0;margin-top:0;width:559.75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coordsize="7108825,241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" o:allowincell="f" adj="-11796480,,5400" path="m,120968c,54159,1591365,,3554413,,5517461,,7108826,54159,7108826,120968r-60485,c7048341,87564,5484056,60484,3554412,60484,1624768,60484,60483,87564,60483,120968l,120968xe" filled="f" stroked="f">
                <v:stroke joinstyle="miter"/>
                <v:formulas/>
                <v:path o:connecttype="custom" o:connectlocs="0,120968;3554413,0;7108826,120968;7048341,120968;3554412,60484;60483,120968;0,120968" o:connectangles="0,0,0,0,0,0,0" textboxrect="0,0,7108825,241935"/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00"/>
                      </w:tblGrid>
                      <w:tr w:rsidR="001514E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5716E0" w:rsidRDefault="005716E0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1514E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5716E0" w:rsidRDefault="005716E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514E2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5716E0" w:rsidRDefault="005716E0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5716E0" w:rsidRDefault="005716E0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716E0" w:rsidRDefault="005716E0"/>
    <w:sdt>
      <w:sdtPr>
        <w:alias w:val="Resume Name"/>
        <w:tag w:val="Resume Name"/>
        <w:id w:val="707398252"/>
        <w:placeholder>
          <w:docPart w:val="1151B023B4784D7EA516E3C3D1EB4AFE"/>
        </w:placeholder>
        <w:docPartList>
          <w:docPartGallery w:val="Quick Parts"/>
          <w:docPartCategory w:val=" Resume Name"/>
        </w:docPartList>
      </w:sdtPr>
      <w:sdtEndPr/>
      <w:sdtContent>
        <w:p w:rsidR="00846CE9" w:rsidRDefault="00846CE9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80"/>
            <w:gridCol w:w="4680"/>
          </w:tblGrid>
          <w:tr w:rsidR="00846CE9">
            <w:tc>
              <w:tcPr>
                <w:tcW w:w="2500" w:type="pct"/>
              </w:tcPr>
              <w:sdt>
                <w:sdtPr>
                  <w:id w:val="805325539"/>
                  <w:placeholder>
                    <w:docPart w:val="256E249A75E942A783BE7532818493D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46CE9" w:rsidRDefault="0067184E">
                    <w:pPr>
                      <w:pStyle w:val="PersonalName"/>
                    </w:pPr>
                    <w:r>
                      <w:rPr>
                        <w:color w:val="auto"/>
                      </w:rPr>
                      <w:t>Naveed Ahmed</w:t>
                    </w:r>
                  </w:p>
                </w:sdtContent>
              </w:sdt>
              <w:p w:rsidR="00846CE9" w:rsidRPr="001D2CB6" w:rsidRDefault="00F207EC">
                <w:pPr>
                  <w:pStyle w:val="NoSpacing"/>
                  <w:rPr>
                    <w:rFonts w:ascii="Bookman Old Style" w:hAnsi="Bookman Old Style"/>
                  </w:rPr>
                </w:pPr>
                <w:r>
                  <w:rPr>
                    <w:rFonts w:ascii="Bookman Old Style" w:hAnsi="Bookman Old Style"/>
                  </w:rPr>
                  <w:t>0321-3837600</w:t>
                </w:r>
              </w:p>
              <w:p w:rsidR="00846CE9" w:rsidRDefault="00846CE9">
                <w:pPr>
                  <w:pStyle w:val="NoSpacing"/>
                  <w:rPr>
                    <w:b/>
                  </w:rPr>
                </w:pPr>
              </w:p>
              <w:p w:rsidR="00846CE9" w:rsidRPr="001D2CB6" w:rsidRDefault="00F207EC">
                <w:pPr>
                  <w:pStyle w:val="NoSpacing"/>
                  <w:rPr>
                    <w:rFonts w:ascii="Bookman Old Style" w:hAnsi="Bookman Old Style"/>
                  </w:rPr>
                </w:pPr>
                <w:r>
                  <w:rPr>
                    <w:rFonts w:ascii="Bookman Old Style" w:hAnsi="Bookman Old Style"/>
                  </w:rPr>
                  <w:t>C-43, 5</w:t>
                </w:r>
                <w:r w:rsidRPr="00F207EC">
                  <w:rPr>
                    <w:rFonts w:ascii="Bookman Old Style" w:hAnsi="Bookman Old Style"/>
                    <w:vertAlign w:val="superscript"/>
                  </w:rPr>
                  <w:t>th</w:t>
                </w:r>
                <w:r>
                  <w:rPr>
                    <w:rFonts w:ascii="Bookman Old Style" w:hAnsi="Bookman Old Style"/>
                  </w:rPr>
                  <w:t xml:space="preserve"> floor, Taj Mansion,</w:t>
                </w:r>
                <w:r>
                  <w:rPr>
                    <w:rFonts w:ascii="Bookman Old Style" w:hAnsi="Bookman Old Style"/>
                  </w:rPr>
                  <w:br/>
                  <w:t>Nishtar road, Garden west,</w:t>
                </w:r>
              </w:p>
              <w:p w:rsidR="00846CE9" w:rsidRPr="001D2CB6" w:rsidRDefault="00846CE9">
                <w:pPr>
                  <w:pStyle w:val="NoSpacing"/>
                  <w:rPr>
                    <w:rFonts w:ascii="Bookman Old Style" w:hAnsi="Bookman Old Style"/>
                  </w:rPr>
                </w:pPr>
                <w:r w:rsidRPr="001D2CB6">
                  <w:rPr>
                    <w:rFonts w:ascii="Bookman Old Style" w:hAnsi="Bookman Old Style"/>
                  </w:rPr>
                  <w:t>Karachi - Pakistan</w:t>
                </w:r>
              </w:p>
              <w:p w:rsidR="00846CE9" w:rsidRPr="001D2CB6" w:rsidRDefault="00F207EC">
                <w:pPr>
                  <w:pStyle w:val="NoSpacing"/>
                  <w:rPr>
                    <w:rFonts w:ascii="Bookman Old Style" w:hAnsi="Bookman Old Style"/>
                  </w:rPr>
                </w:pPr>
                <w:hyperlink r:id="rId11" w:history="1">
                  <w:r w:rsidRPr="00627923">
                    <w:rPr>
                      <w:rStyle w:val="Hyperlink"/>
                      <w:rFonts w:ascii="Bookman Old Style" w:hAnsi="Bookman Old Style"/>
                    </w:rPr>
                    <w:t>naveedmemon576@gmail.com</w:t>
                  </w:r>
                </w:hyperlink>
              </w:p>
              <w:p w:rsidR="00846CE9" w:rsidRDefault="00F207EC" w:rsidP="00343B0C">
                <w:pPr>
                  <w:pStyle w:val="NoSpacing"/>
                </w:pPr>
                <w:r>
                  <w:rPr>
                    <w:rFonts w:ascii="Bookman Old Style" w:hAnsi="Bookman Old Style"/>
                  </w:rPr>
                  <w:t>DoB: 16-June-1987</w:t>
                </w:r>
              </w:p>
            </w:tc>
            <w:tc>
              <w:tcPr>
                <w:tcW w:w="2500" w:type="pct"/>
              </w:tcPr>
              <w:p w:rsidR="00846CE9" w:rsidRDefault="00846CE9">
                <w:pPr>
                  <w:pStyle w:val="NoSpacing"/>
                  <w:jc w:val="right"/>
                </w:pPr>
              </w:p>
            </w:tc>
          </w:tr>
        </w:tbl>
        <w:p w:rsidR="005716E0" w:rsidRDefault="00D47EC9" w:rsidP="00846CE9">
          <w:pPr>
            <w:spacing w:after="0" w:line="240" w:lineRule="auto"/>
          </w:pPr>
        </w:p>
      </w:sdtContent>
    </w:sdt>
    <w:p w:rsidR="006E7D70" w:rsidRDefault="006E7D70" w:rsidP="006E7D70">
      <w:pPr>
        <w:pStyle w:val="Section"/>
        <w:spacing w:before="0" w:after="0"/>
      </w:pPr>
      <w:r>
        <w:t>Career Objective</w:t>
      </w:r>
    </w:p>
    <w:p w:rsidR="004B63F3" w:rsidRPr="00A66131" w:rsidRDefault="00F207EC" w:rsidP="00A66131">
      <w:pPr>
        <w:spacing w:line="360" w:lineRule="auto"/>
        <w:jc w:val="both"/>
        <w:rPr>
          <w:rFonts w:ascii="Verdana" w:hAnsi="Verdana"/>
        </w:rPr>
      </w:pPr>
      <w:r>
        <w:rPr>
          <w:rFonts w:ascii="Bookman Old Style" w:hAnsi="Bookman Old Style"/>
          <w:szCs w:val="22"/>
        </w:rPr>
        <w:t>Seeking excellence care</w:t>
      </w:r>
      <w:r w:rsidR="006E7D70" w:rsidRPr="006E7D70">
        <w:rPr>
          <w:rFonts w:ascii="Bookman Old Style" w:hAnsi="Bookman Old Style"/>
          <w:szCs w:val="22"/>
        </w:rPr>
        <w:t>er in a</w:t>
      </w:r>
      <w:r>
        <w:rPr>
          <w:rFonts w:ascii="Bookman Old Style" w:hAnsi="Bookman Old Style"/>
          <w:szCs w:val="22"/>
        </w:rPr>
        <w:t xml:space="preserve"> reputable organization </w:t>
      </w:r>
      <w:r w:rsidR="006E7D70" w:rsidRPr="006E7D70">
        <w:rPr>
          <w:rFonts w:ascii="Bookman Old Style" w:hAnsi="Bookman Old Style"/>
          <w:szCs w:val="22"/>
        </w:rPr>
        <w:t>to serve at a responsible and challenging posi</w:t>
      </w:r>
      <w:r>
        <w:rPr>
          <w:rFonts w:ascii="Bookman Old Style" w:hAnsi="Bookman Old Style"/>
          <w:szCs w:val="22"/>
        </w:rPr>
        <w:t>tion in a</w:t>
      </w:r>
      <w:r w:rsidR="006E7D70" w:rsidRPr="006E7D70">
        <w:rPr>
          <w:rFonts w:ascii="Bookman Old Style" w:hAnsi="Bookman Old Style"/>
          <w:szCs w:val="22"/>
        </w:rPr>
        <w:t xml:space="preserve"> that offers opportunities for growth and personal development</w:t>
      </w:r>
      <w:r w:rsidR="006E7D70" w:rsidRPr="006E7D70">
        <w:rPr>
          <w:rFonts w:ascii="Verdana" w:hAnsi="Verdana"/>
          <w:szCs w:val="22"/>
        </w:rPr>
        <w:t>.</w:t>
      </w:r>
    </w:p>
    <w:p w:rsidR="005716E0" w:rsidRDefault="00790C71" w:rsidP="004102C2">
      <w:pPr>
        <w:pStyle w:val="Section"/>
      </w:pPr>
      <w:r w:rsidRPr="004102C2">
        <w:t>Education</w:t>
      </w:r>
    </w:p>
    <w:p w:rsidR="005716E0" w:rsidRDefault="005F5B30">
      <w:pPr>
        <w:pStyle w:val="Subsection"/>
      </w:pPr>
      <w:bookmarkStart w:id="0" w:name="_Hlk497756367"/>
      <w:r>
        <w:rPr>
          <w:rStyle w:val="SubsectionDateChar1"/>
        </w:rPr>
        <w:t>2014</w:t>
      </w:r>
      <w:r w:rsidR="00790C71">
        <w:rPr>
          <w:rStyle w:val="SubsectionDateChar1"/>
        </w:rPr>
        <w:t>|</w:t>
      </w:r>
      <w:r w:rsidR="00790C71">
        <w:t xml:space="preserve"> </w:t>
      </w:r>
      <w:r w:rsidR="00343B0C">
        <w:t xml:space="preserve">Bachelors in </w:t>
      </w:r>
      <w:r>
        <w:t>Commerce (B.Com)</w:t>
      </w:r>
      <w:r w:rsidR="00343B0C">
        <w:t xml:space="preserve"> </w:t>
      </w:r>
    </w:p>
    <w:p w:rsidR="005716E0" w:rsidRDefault="005F5B30" w:rsidP="004102C2">
      <w:pPr>
        <w:pStyle w:val="ListBullet"/>
        <w:numPr>
          <w:ilvl w:val="0"/>
          <w:numId w:val="3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Karachi University</w:t>
      </w:r>
      <w:r w:rsidR="003404E3" w:rsidRPr="006E7D70">
        <w:rPr>
          <w:rFonts w:ascii="Bookman Old Style" w:hAnsi="Bookman Old Style"/>
        </w:rPr>
        <w:t>, Karachi-Pakistan</w:t>
      </w:r>
    </w:p>
    <w:bookmarkEnd w:id="0"/>
    <w:p w:rsidR="005F5B30" w:rsidRPr="005F5B30" w:rsidRDefault="005F5B30" w:rsidP="005F5B30">
      <w:pPr>
        <w:spacing w:after="0" w:line="240" w:lineRule="auto"/>
        <w:outlineLvl w:val="0"/>
        <w:rPr>
          <w:rFonts w:asciiTheme="majorHAnsi" w:hAnsiTheme="majorHAnsi"/>
          <w:b/>
          <w:color w:val="D34817" w:themeColor="accent1"/>
          <w:spacing w:val="20"/>
          <w:sz w:val="24"/>
          <w:szCs w:val="22"/>
        </w:rPr>
      </w:pPr>
      <w:r>
        <w:rPr>
          <w:rFonts w:asciiTheme="majorHAnsi" w:hAnsiTheme="majorHAnsi"/>
          <w:b/>
          <w:color w:val="696464" w:themeColor="text2"/>
          <w:spacing w:val="20"/>
          <w:sz w:val="24"/>
          <w:szCs w:val="32"/>
        </w:rPr>
        <w:t>2010</w:t>
      </w:r>
      <w:r w:rsidRPr="005F5B30">
        <w:rPr>
          <w:rFonts w:asciiTheme="majorHAnsi" w:hAnsiTheme="majorHAnsi"/>
          <w:b/>
          <w:color w:val="696464" w:themeColor="text2"/>
          <w:spacing w:val="20"/>
          <w:sz w:val="24"/>
          <w:szCs w:val="32"/>
        </w:rPr>
        <w:t>|</w:t>
      </w:r>
      <w:r w:rsidRPr="005F5B30">
        <w:rPr>
          <w:rFonts w:asciiTheme="majorHAnsi" w:hAnsiTheme="majorHAnsi"/>
          <w:b/>
          <w:color w:val="D34817" w:themeColor="accent1"/>
          <w:spacing w:val="20"/>
          <w:sz w:val="24"/>
          <w:szCs w:val="22"/>
        </w:rPr>
        <w:t xml:space="preserve"> </w:t>
      </w:r>
      <w:r>
        <w:rPr>
          <w:rFonts w:asciiTheme="majorHAnsi" w:hAnsiTheme="majorHAnsi"/>
          <w:b/>
          <w:color w:val="D34817" w:themeColor="accent1"/>
          <w:spacing w:val="20"/>
          <w:sz w:val="24"/>
          <w:szCs w:val="22"/>
        </w:rPr>
        <w:t>Intermediate (Commerce)</w:t>
      </w:r>
    </w:p>
    <w:p w:rsidR="005F5B30" w:rsidRPr="005F5B30" w:rsidRDefault="005F5B30" w:rsidP="005F5B30">
      <w:pPr>
        <w:numPr>
          <w:ilvl w:val="0"/>
          <w:numId w:val="32"/>
        </w:numPr>
        <w:spacing w:after="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Govt. Degree Boys College, Gulzar-e-Hijri</w:t>
      </w:r>
      <w:r w:rsidRPr="005F5B30">
        <w:rPr>
          <w:rFonts w:ascii="Bookman Old Style" w:hAnsi="Bookman Old Style"/>
        </w:rPr>
        <w:t>, Karachi-Pakistan</w:t>
      </w:r>
    </w:p>
    <w:p w:rsidR="005716E0" w:rsidRDefault="007D02F0">
      <w:pPr>
        <w:pStyle w:val="Section"/>
      </w:pPr>
      <w:r>
        <w:t>Experience</w:t>
      </w:r>
    </w:p>
    <w:p w:rsidR="007D02F0" w:rsidRDefault="005F5B30" w:rsidP="007D02F0">
      <w:pPr>
        <w:jc w:val="both"/>
        <w:rPr>
          <w:rStyle w:val="SubsectionDateChar1"/>
          <w:b/>
          <w:color w:val="D34817" w:themeColor="accent1"/>
        </w:rPr>
      </w:pPr>
      <w:r>
        <w:rPr>
          <w:rStyle w:val="SubsectionDateChar1"/>
          <w:b/>
        </w:rPr>
        <w:t>2013-2016</w:t>
      </w:r>
      <w:r w:rsidR="007D02F0" w:rsidRPr="007D02F0">
        <w:rPr>
          <w:rStyle w:val="SubsectionDateChar1"/>
          <w:b/>
        </w:rPr>
        <w:t xml:space="preserve"> |</w:t>
      </w:r>
      <w:r>
        <w:rPr>
          <w:rStyle w:val="SubsectionDateChar1"/>
          <w:b/>
          <w:color w:val="D34817" w:themeColor="accent1"/>
        </w:rPr>
        <w:t>Assistant Manager</w:t>
      </w:r>
    </w:p>
    <w:p w:rsidR="007D02F0" w:rsidRPr="004102C2" w:rsidRDefault="005F5B30" w:rsidP="004102C2">
      <w:pPr>
        <w:pStyle w:val="ListParagraph"/>
        <w:numPr>
          <w:ilvl w:val="0"/>
          <w:numId w:val="32"/>
        </w:numPr>
        <w:jc w:val="both"/>
        <w:rPr>
          <w:rStyle w:val="SubsectionDateChar1"/>
          <w:rFonts w:ascii="Bookman Old Style" w:hAnsi="Bookman Old Style"/>
          <w:color w:val="000000" w:themeColor="text1"/>
          <w:sz w:val="22"/>
          <w:szCs w:val="22"/>
        </w:rPr>
      </w:pPr>
      <w:r>
        <w:rPr>
          <w:rStyle w:val="SubsectionDateChar1"/>
          <w:rFonts w:ascii="Bookman Old Style" w:hAnsi="Bookman Old Style"/>
          <w:color w:val="000000" w:themeColor="text1"/>
          <w:sz w:val="22"/>
          <w:szCs w:val="22"/>
        </w:rPr>
        <w:t>Irfan Noman Bearnas Pvt. Ltd.</w:t>
      </w:r>
      <w:r w:rsidR="004102C2" w:rsidRPr="004102C2">
        <w:rPr>
          <w:rStyle w:val="SubsectionDateChar1"/>
          <w:rFonts w:ascii="Bookman Old Style" w:hAnsi="Bookman Old Style"/>
          <w:color w:val="000000" w:themeColor="text1"/>
          <w:sz w:val="22"/>
          <w:szCs w:val="22"/>
        </w:rPr>
        <w:t>, Karachi-Pakistan</w:t>
      </w:r>
    </w:p>
    <w:p w:rsidR="00846CE9" w:rsidRPr="000252CC" w:rsidRDefault="004102C2" w:rsidP="000252CC">
      <w:pPr>
        <w:pStyle w:val="Section"/>
      </w:pPr>
      <w:bookmarkStart w:id="1" w:name="_Hlk497756857"/>
      <w:r>
        <w:t>Skills</w:t>
      </w:r>
    </w:p>
    <w:bookmarkEnd w:id="1"/>
    <w:p w:rsidR="00846CE9" w:rsidRPr="001D2CB6" w:rsidRDefault="00846CE9" w:rsidP="00646C27">
      <w:pPr>
        <w:pStyle w:val="ListBullet"/>
        <w:numPr>
          <w:ilvl w:val="0"/>
          <w:numId w:val="1"/>
        </w:numPr>
        <w:spacing w:before="100" w:beforeAutospacing="1" w:after="100" w:afterAutospacing="1"/>
        <w:contextualSpacing w:val="0"/>
        <w:rPr>
          <w:rFonts w:ascii="Bookman Old Style" w:hAnsi="Bookman Old Style"/>
        </w:rPr>
      </w:pPr>
      <w:r w:rsidRPr="001D2CB6">
        <w:rPr>
          <w:rFonts w:ascii="Bookman Old Style" w:hAnsi="Bookman Old Style"/>
        </w:rPr>
        <w:t xml:space="preserve">Resourceful in the completion of </w:t>
      </w:r>
      <w:r w:rsidR="00C67D99">
        <w:rPr>
          <w:rFonts w:ascii="Bookman Old Style" w:hAnsi="Bookman Old Style"/>
        </w:rPr>
        <w:t>assigned tasks,</w:t>
      </w:r>
      <w:r w:rsidRPr="001D2CB6">
        <w:rPr>
          <w:rFonts w:ascii="Bookman Old Style" w:hAnsi="Bookman Old Style"/>
        </w:rPr>
        <w:t xml:space="preserve"> effective at multi-tasking.</w:t>
      </w:r>
    </w:p>
    <w:p w:rsidR="004B63F3" w:rsidRDefault="00C67D99" w:rsidP="001D2018">
      <w:pPr>
        <w:pStyle w:val="ListBullet"/>
        <w:numPr>
          <w:ilvl w:val="0"/>
          <w:numId w:val="1"/>
        </w:numPr>
        <w:contextualSpacing w:val="0"/>
        <w:rPr>
          <w:rFonts w:ascii="Bookman Old Style" w:hAnsi="Bookman Old Style"/>
        </w:rPr>
      </w:pPr>
      <w:r>
        <w:rPr>
          <w:rFonts w:ascii="Bookman Old Style" w:hAnsi="Bookman Old Style"/>
        </w:rPr>
        <w:t>Skillful at basic Computer operations.</w:t>
      </w:r>
    </w:p>
    <w:p w:rsidR="00A4486F" w:rsidRPr="00BB265F" w:rsidRDefault="00C67D99" w:rsidP="00BB265F">
      <w:pPr>
        <w:pStyle w:val="ListBullet"/>
        <w:numPr>
          <w:ilvl w:val="0"/>
          <w:numId w:val="1"/>
        </w:numPr>
        <w:contextualSpacing w:val="0"/>
        <w:rPr>
          <w:rFonts w:ascii="Bookman Old Style" w:hAnsi="Bookman Old Style"/>
        </w:rPr>
      </w:pPr>
      <w:r>
        <w:rPr>
          <w:rFonts w:ascii="Bookman Old Style" w:hAnsi="Bookman Old Style"/>
        </w:rPr>
        <w:t>Microsoft Office.</w:t>
      </w:r>
    </w:p>
    <w:p w:rsidR="00BB265F" w:rsidRDefault="00BB265F" w:rsidP="00BB265F">
      <w:pPr>
        <w:pStyle w:val="Section"/>
      </w:pPr>
      <w:r>
        <w:t>Reference</w:t>
      </w:r>
    </w:p>
    <w:p w:rsidR="00BB265F" w:rsidRPr="00BB265F" w:rsidRDefault="00BB265F" w:rsidP="00BB265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To be furnished upon request.</w:t>
      </w:r>
    </w:p>
    <w:p w:rsidR="00BB265F" w:rsidRPr="001D2018" w:rsidRDefault="00BB265F" w:rsidP="00C67D99">
      <w:pPr>
        <w:pStyle w:val="ListBullet"/>
        <w:numPr>
          <w:ilvl w:val="0"/>
          <w:numId w:val="0"/>
        </w:numPr>
        <w:contextualSpacing w:val="0"/>
        <w:rPr>
          <w:rFonts w:ascii="Bookman Old Style" w:hAnsi="Bookman Old Style"/>
        </w:rPr>
      </w:pPr>
    </w:p>
    <w:sectPr w:rsidR="00BB265F" w:rsidRPr="001D2018" w:rsidSect="001363DE">
      <w:footerReference w:type="even" r:id="rId12"/>
      <w:footerReference w:type="default" r:id="rId13"/>
      <w:footerReference w:type="first" r:id="rId14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EC9" w:rsidRDefault="00D47EC9">
      <w:r>
        <w:separator/>
      </w:r>
    </w:p>
    <w:p w:rsidR="00D47EC9" w:rsidRDefault="00D47EC9"/>
    <w:p w:rsidR="00D47EC9" w:rsidRDefault="00D47EC9"/>
    <w:p w:rsidR="00D47EC9" w:rsidRDefault="00D47EC9"/>
    <w:p w:rsidR="00D47EC9" w:rsidRDefault="00D47EC9"/>
    <w:p w:rsidR="00D47EC9" w:rsidRDefault="00D47EC9"/>
    <w:p w:rsidR="00D47EC9" w:rsidRDefault="00D47EC9"/>
    <w:p w:rsidR="00D47EC9" w:rsidRDefault="00D47EC9"/>
    <w:p w:rsidR="00D47EC9" w:rsidRDefault="00D47EC9"/>
  </w:endnote>
  <w:endnote w:type="continuationSeparator" w:id="0">
    <w:p w:rsidR="00D47EC9" w:rsidRDefault="00D47EC9">
      <w:r>
        <w:continuationSeparator/>
      </w:r>
    </w:p>
    <w:p w:rsidR="00D47EC9" w:rsidRDefault="00D47EC9"/>
    <w:p w:rsidR="00D47EC9" w:rsidRDefault="00D47EC9"/>
    <w:p w:rsidR="00D47EC9" w:rsidRDefault="00D47EC9"/>
    <w:p w:rsidR="00D47EC9" w:rsidRDefault="00D47EC9"/>
    <w:p w:rsidR="00D47EC9" w:rsidRDefault="00D47EC9"/>
    <w:p w:rsidR="00D47EC9" w:rsidRDefault="00D47EC9"/>
    <w:p w:rsidR="00D47EC9" w:rsidRDefault="00D47EC9"/>
    <w:p w:rsidR="00D47EC9" w:rsidRDefault="00D47E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6E0" w:rsidRDefault="0028423B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325498"/>
                            <w:placeholder>
                              <w:docPart w:val="F5E49771DD344FAAB83735A20360BFDE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716E0" w:rsidRDefault="0067184E">
                              <w:pPr>
                                <w:pStyle w:val="GrayText"/>
                              </w:pPr>
                              <w:r>
                                <w:t>Naveed Ahmed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17" o:spid="_x0000_s1027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805325498"/>
                      <w:placeholder>
                        <w:docPart w:val="F5E49771DD344FAAB83735A20360BFDE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5716E0" w:rsidRDefault="0067184E">
                        <w:pPr>
                          <w:pStyle w:val="GrayText"/>
                        </w:pPr>
                        <w:r>
                          <w:t>Naveed Ahmed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9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A9EE4B9" id="AutoShape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qspwIAAFg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ZACqrK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9525" t="9525" r="3175" b="3175"/>
              <wp:wrapNone/>
              <wp:docPr id="8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16E0" w:rsidRDefault="00740A32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90C7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5" o:spid="_x0000_s1028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CixNvZ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5716E0" w:rsidRDefault="00740A32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90C7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6E0" w:rsidRDefault="0028423B">
    <w:pPr>
      <w:rPr>
        <w:sz w:val="10"/>
        <w:szCs w:val="10"/>
      </w:rPr>
    </w:pP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3810" t="0" r="3810" b="0"/>
              <wp:wrapNone/>
              <wp:docPr id="6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16E0" w:rsidRDefault="005716E0">
                          <w:pPr>
                            <w:pStyle w:val="GrayText"/>
                          </w:pP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0" o:spid="_x0000_s1029" style="position:absolute;margin-left:.7pt;margin-top:0;width:51.9pt;height:9in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" o:allowincell="f" filled="f" stroked="f">
              <v:textbox style="layout-flow:vertical;mso-layout-flow-alt:bottom-to-top" inset="14.4pt,,3.6pt,7.2pt">
                <w:txbxContent>
                  <w:p w:rsidR="005716E0" w:rsidRDefault="005716E0">
                    <w:pPr>
                      <w:pStyle w:val="GrayText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5970" cy="9438640"/>
              <wp:effectExtent l="15240" t="6350" r="12065" b="13335"/>
              <wp:wrapNone/>
              <wp:docPr id="5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5970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88868D6" id="AutoShape 19" o:spid="_x0000_s1026" style="position:absolute;margin-left:0;margin-top:0;width:561.1pt;height:743.2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350" t="0" r="6350" b="3175"/>
              <wp:wrapNone/>
              <wp:docPr id="4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16E0" w:rsidRDefault="00740A32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4102C2" w:rsidRPr="004102C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0" style="position:absolute;margin-left:-10.2pt;margin-top:0;width:41pt;height:41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dX9DO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5716E0" w:rsidRDefault="00740A32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4102C2" w:rsidRPr="004102C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5716E0" w:rsidRDefault="005716E0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6E0" w:rsidRDefault="0028423B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6350" t="6350" r="10795" b="8255"/>
              <wp:wrapNone/>
              <wp:docPr id="3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B90469A" id="AutoShape 11" o:spid="_x0000_s1026" style="position:absolute;margin-left:0;margin-top:0;width:561.15pt;height:742.8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985" t="0" r="5715" b="3175"/>
              <wp:wrapNone/>
              <wp:docPr id="2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16E0" w:rsidRDefault="005716E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0" o:spid="_x0000_s1031" style="position:absolute;margin-left:-10.2pt;margin-top:0;width:41pt;height:4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Crp6G4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5716E0" w:rsidRDefault="005716E0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EC9" w:rsidRDefault="00D47EC9">
      <w:r>
        <w:separator/>
      </w:r>
    </w:p>
    <w:p w:rsidR="00D47EC9" w:rsidRDefault="00D47EC9"/>
    <w:p w:rsidR="00D47EC9" w:rsidRDefault="00D47EC9"/>
    <w:p w:rsidR="00D47EC9" w:rsidRDefault="00D47EC9"/>
    <w:p w:rsidR="00D47EC9" w:rsidRDefault="00D47EC9"/>
    <w:p w:rsidR="00D47EC9" w:rsidRDefault="00D47EC9"/>
    <w:p w:rsidR="00D47EC9" w:rsidRDefault="00D47EC9"/>
    <w:p w:rsidR="00D47EC9" w:rsidRDefault="00D47EC9"/>
    <w:p w:rsidR="00D47EC9" w:rsidRDefault="00D47EC9"/>
  </w:footnote>
  <w:footnote w:type="continuationSeparator" w:id="0">
    <w:p w:rsidR="00D47EC9" w:rsidRDefault="00D47EC9">
      <w:r>
        <w:continuationSeparator/>
      </w:r>
    </w:p>
    <w:p w:rsidR="00D47EC9" w:rsidRDefault="00D47EC9"/>
    <w:p w:rsidR="00D47EC9" w:rsidRDefault="00D47EC9"/>
    <w:p w:rsidR="00D47EC9" w:rsidRDefault="00D47EC9"/>
    <w:p w:rsidR="00D47EC9" w:rsidRDefault="00D47EC9"/>
    <w:p w:rsidR="00D47EC9" w:rsidRDefault="00D47EC9"/>
    <w:p w:rsidR="00D47EC9" w:rsidRDefault="00D47EC9"/>
    <w:p w:rsidR="00D47EC9" w:rsidRDefault="00D47EC9"/>
    <w:p w:rsidR="00D47EC9" w:rsidRDefault="00D47E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F84407A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3764827"/>
    <w:multiLevelType w:val="hybridMultilevel"/>
    <w:tmpl w:val="A2D6982A"/>
    <w:lvl w:ilvl="0" w:tplc="8A320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916A9"/>
    <w:multiLevelType w:val="hybridMultilevel"/>
    <w:tmpl w:val="2D4AB898"/>
    <w:lvl w:ilvl="0" w:tplc="FFFFFFFF">
      <w:start w:val="1"/>
      <w:numFmt w:val="bullet"/>
      <w:lvlText w:val=""/>
      <w:lvlJc w:val="left"/>
      <w:pPr>
        <w:ind w:left="1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27E7258"/>
    <w:multiLevelType w:val="hybridMultilevel"/>
    <w:tmpl w:val="A684AE58"/>
    <w:lvl w:ilvl="0" w:tplc="08D8898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6000B52"/>
    <w:multiLevelType w:val="hybridMultilevel"/>
    <w:tmpl w:val="F1E2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67811"/>
    <w:multiLevelType w:val="hybridMultilevel"/>
    <w:tmpl w:val="DB34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C1779"/>
    <w:multiLevelType w:val="hybridMultilevel"/>
    <w:tmpl w:val="607A8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B39F2"/>
    <w:multiLevelType w:val="hybridMultilevel"/>
    <w:tmpl w:val="7D22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D1FA0"/>
    <w:multiLevelType w:val="hybridMultilevel"/>
    <w:tmpl w:val="28EA16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711F71D8"/>
    <w:multiLevelType w:val="hybridMultilevel"/>
    <w:tmpl w:val="71B0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A6602"/>
    <w:multiLevelType w:val="hybridMultilevel"/>
    <w:tmpl w:val="2E5E349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0"/>
  </w:num>
  <w:num w:numId="22">
    <w:abstractNumId w:val="4"/>
  </w:num>
  <w:num w:numId="23">
    <w:abstractNumId w:val="7"/>
  </w:num>
  <w:num w:numId="24">
    <w:abstractNumId w:val="4"/>
  </w:num>
  <w:num w:numId="25">
    <w:abstractNumId w:val="12"/>
  </w:num>
  <w:num w:numId="26">
    <w:abstractNumId w:val="6"/>
  </w:num>
  <w:num w:numId="27">
    <w:abstractNumId w:val="9"/>
  </w:num>
  <w:num w:numId="28">
    <w:abstractNumId w:val="11"/>
  </w:num>
  <w:num w:numId="29">
    <w:abstractNumId w:val="14"/>
  </w:num>
  <w:num w:numId="30">
    <w:abstractNumId w:val="13"/>
  </w:num>
  <w:num w:numId="31">
    <w:abstractNumId w:val="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E3"/>
    <w:rsid w:val="000252CC"/>
    <w:rsid w:val="00032D53"/>
    <w:rsid w:val="000C352F"/>
    <w:rsid w:val="000F0DFC"/>
    <w:rsid w:val="001363DE"/>
    <w:rsid w:val="001514E2"/>
    <w:rsid w:val="001D2018"/>
    <w:rsid w:val="001D2CB6"/>
    <w:rsid w:val="001D6060"/>
    <w:rsid w:val="002115F5"/>
    <w:rsid w:val="00244C3F"/>
    <w:rsid w:val="0028423B"/>
    <w:rsid w:val="003404E3"/>
    <w:rsid w:val="00343B0C"/>
    <w:rsid w:val="00370E5E"/>
    <w:rsid w:val="003D2F07"/>
    <w:rsid w:val="004030F7"/>
    <w:rsid w:val="004102C2"/>
    <w:rsid w:val="0042707C"/>
    <w:rsid w:val="004B63F3"/>
    <w:rsid w:val="004D7831"/>
    <w:rsid w:val="004F30E9"/>
    <w:rsid w:val="005124AB"/>
    <w:rsid w:val="00527A19"/>
    <w:rsid w:val="00537B58"/>
    <w:rsid w:val="0054281B"/>
    <w:rsid w:val="00545E7B"/>
    <w:rsid w:val="005716E0"/>
    <w:rsid w:val="005A7A60"/>
    <w:rsid w:val="005F5B30"/>
    <w:rsid w:val="00646C27"/>
    <w:rsid w:val="0067184E"/>
    <w:rsid w:val="006E7D70"/>
    <w:rsid w:val="00740A32"/>
    <w:rsid w:val="00745CA6"/>
    <w:rsid w:val="00756491"/>
    <w:rsid w:val="00790C71"/>
    <w:rsid w:val="007B17FE"/>
    <w:rsid w:val="007C4BD0"/>
    <w:rsid w:val="007D02F0"/>
    <w:rsid w:val="00846CE9"/>
    <w:rsid w:val="008721D0"/>
    <w:rsid w:val="008D54FA"/>
    <w:rsid w:val="00960543"/>
    <w:rsid w:val="00962A1B"/>
    <w:rsid w:val="00A4486F"/>
    <w:rsid w:val="00A54E56"/>
    <w:rsid w:val="00A6195F"/>
    <w:rsid w:val="00A66131"/>
    <w:rsid w:val="00B204A3"/>
    <w:rsid w:val="00BB265F"/>
    <w:rsid w:val="00BB7C52"/>
    <w:rsid w:val="00BF5B7A"/>
    <w:rsid w:val="00C00966"/>
    <w:rsid w:val="00C43082"/>
    <w:rsid w:val="00C67D99"/>
    <w:rsid w:val="00CE2848"/>
    <w:rsid w:val="00D4294F"/>
    <w:rsid w:val="00D47EC9"/>
    <w:rsid w:val="00D63AE8"/>
    <w:rsid w:val="00D761D0"/>
    <w:rsid w:val="00EB579B"/>
    <w:rsid w:val="00EC2EAA"/>
    <w:rsid w:val="00F15C92"/>
    <w:rsid w:val="00F2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D7D717"/>
  <w15:docId w15:val="{0C2CEB52-8C5E-4DFA-8E0C-373CE24D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3DE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1363DE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363DE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DE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63DE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363DE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DE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DE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DE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DE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DE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DE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DE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DE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DE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DE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DE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DE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DE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1363DE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63DE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1363DE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3DE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1363DE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1363DE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1363DE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1363DE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1363DE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1363DE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1363DE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1363DE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1363DE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1363DE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1363DE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1363DE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1363DE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363DE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1363DE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1363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63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3DE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136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3DE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DE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1363DE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1363DE"/>
    <w:pPr>
      <w:spacing w:after="0" w:line="240" w:lineRule="auto"/>
    </w:pPr>
  </w:style>
  <w:style w:type="paragraph" w:styleId="BlockText">
    <w:name w:val="Block Text"/>
    <w:aliases w:val="Block Quote"/>
    <w:uiPriority w:val="40"/>
    <w:rsid w:val="001363DE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1363DE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1363DE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1363DE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1363DE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1363DE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1363DE"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rsid w:val="001363DE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1363DE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1363DE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1363DE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1363DE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363DE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1363DE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1363DE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1363DE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1363D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1363DE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1363DE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1363DE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1363DE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1363DE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1363DE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1363DE"/>
  </w:style>
  <w:style w:type="character" w:customStyle="1" w:styleId="apple-converted-space">
    <w:name w:val="apple-converted-space"/>
    <w:basedOn w:val="DefaultParagraphFont"/>
    <w:rsid w:val="004B63F3"/>
  </w:style>
  <w:style w:type="paragraph" w:customStyle="1" w:styleId="Default">
    <w:name w:val="Default"/>
    <w:rsid w:val="006E7D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6"/>
    <w:unhideWhenUsed/>
    <w:qFormat/>
    <w:rsid w:val="00646C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207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aveedmemon576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51B023B4784D7EA516E3C3D1EB4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F4083-A749-4065-9DE2-20573AE6CCED}"/>
      </w:docPartPr>
      <w:docPartBody>
        <w:p w:rsidR="006105E0" w:rsidRDefault="00FD3C8F">
          <w:pPr>
            <w:pStyle w:val="1151B023B4784D7EA516E3C3D1EB4AF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5E49771DD344FAAB83735A20360B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6BE30-B7B9-49CC-8A08-7FAACF4FC6E7}"/>
      </w:docPartPr>
      <w:docPartBody>
        <w:p w:rsidR="006105E0" w:rsidRDefault="00FD3C8F">
          <w:pPr>
            <w:pStyle w:val="F5E49771DD344FAAB83735A20360BFDE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256E249A75E942A783BE753281849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314DC-F8A7-4AC6-ACE6-D35B01D66E55}"/>
      </w:docPartPr>
      <w:docPartBody>
        <w:p w:rsidR="006105E0" w:rsidRDefault="004A3C45" w:rsidP="004A3C45">
          <w:pPr>
            <w:pStyle w:val="256E249A75E942A783BE7532818493D8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3C45"/>
    <w:rsid w:val="000A3529"/>
    <w:rsid w:val="00162931"/>
    <w:rsid w:val="00271E15"/>
    <w:rsid w:val="0035304E"/>
    <w:rsid w:val="003B27CE"/>
    <w:rsid w:val="004A3C45"/>
    <w:rsid w:val="00506475"/>
    <w:rsid w:val="006105E0"/>
    <w:rsid w:val="00653C48"/>
    <w:rsid w:val="00751C13"/>
    <w:rsid w:val="008773B1"/>
    <w:rsid w:val="00CE5385"/>
    <w:rsid w:val="00DC4957"/>
    <w:rsid w:val="00E36345"/>
    <w:rsid w:val="00E72A23"/>
    <w:rsid w:val="00FD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05E0"/>
    <w:rPr>
      <w:color w:val="808080"/>
    </w:rPr>
  </w:style>
  <w:style w:type="paragraph" w:customStyle="1" w:styleId="1151B023B4784D7EA516E3C3D1EB4AFE">
    <w:name w:val="1151B023B4784D7EA516E3C3D1EB4AFE"/>
    <w:rsid w:val="006105E0"/>
  </w:style>
  <w:style w:type="paragraph" w:customStyle="1" w:styleId="91AB0236EDCF4C13BB40D69EF6B980A3">
    <w:name w:val="91AB0236EDCF4C13BB40D69EF6B980A3"/>
    <w:rsid w:val="006105E0"/>
  </w:style>
  <w:style w:type="paragraph" w:customStyle="1" w:styleId="9494053DEFDD46788B1CB0745A99744E">
    <w:name w:val="9494053DEFDD46788B1CB0745A99744E"/>
    <w:rsid w:val="006105E0"/>
  </w:style>
  <w:style w:type="paragraph" w:customStyle="1" w:styleId="31AF77800713416D90FC1D7841C9574E">
    <w:name w:val="31AF77800713416D90FC1D7841C9574E"/>
    <w:rsid w:val="006105E0"/>
  </w:style>
  <w:style w:type="paragraph" w:customStyle="1" w:styleId="A75296018F67438F84CDD3D170B146F2">
    <w:name w:val="A75296018F67438F84CDD3D170B146F2"/>
    <w:rsid w:val="006105E0"/>
  </w:style>
  <w:style w:type="paragraph" w:customStyle="1" w:styleId="793DCEFEC1E54201A2CE4973FCFDD615">
    <w:name w:val="793DCEFEC1E54201A2CE4973FCFDD615"/>
    <w:rsid w:val="006105E0"/>
  </w:style>
  <w:style w:type="paragraph" w:customStyle="1" w:styleId="C2161378E47242CA99F1A67FEE03A20F">
    <w:name w:val="C2161378E47242CA99F1A67FEE03A20F"/>
    <w:rsid w:val="006105E0"/>
  </w:style>
  <w:style w:type="character" w:customStyle="1" w:styleId="SubsectionDateChar1">
    <w:name w:val="Subsection Date Char1"/>
    <w:basedOn w:val="DefaultParagraphFont"/>
    <w:link w:val="SubsectionDate"/>
    <w:rsid w:val="006105E0"/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6105E0"/>
    <w:pPr>
      <w:spacing w:after="0" w:line="240" w:lineRule="auto"/>
      <w:outlineLvl w:val="0"/>
    </w:pPr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E7954EA18AD74235AE55EBAFFE3ACDBA">
    <w:name w:val="E7954EA18AD74235AE55EBAFFE3ACDBA"/>
    <w:rsid w:val="006105E0"/>
  </w:style>
  <w:style w:type="paragraph" w:customStyle="1" w:styleId="685B5ABCB1C345F88043941D8C7DB4F8">
    <w:name w:val="685B5ABCB1C345F88043941D8C7DB4F8"/>
    <w:rsid w:val="006105E0"/>
  </w:style>
  <w:style w:type="paragraph" w:customStyle="1" w:styleId="6C0474ADB70540308371BE3C692F738D">
    <w:name w:val="6C0474ADB70540308371BE3C692F738D"/>
    <w:rsid w:val="006105E0"/>
  </w:style>
  <w:style w:type="paragraph" w:customStyle="1" w:styleId="849C6FD3BCAC4910994C24228C4FAC00">
    <w:name w:val="849C6FD3BCAC4910994C24228C4FAC00"/>
    <w:rsid w:val="006105E0"/>
  </w:style>
  <w:style w:type="paragraph" w:customStyle="1" w:styleId="B7B3F50F09A647A3A40A0724E15429A5">
    <w:name w:val="B7B3F50F09A647A3A40A0724E15429A5"/>
    <w:rsid w:val="006105E0"/>
  </w:style>
  <w:style w:type="paragraph" w:customStyle="1" w:styleId="13E2CF894E944BAFABE90392164EA9F6">
    <w:name w:val="13E2CF894E944BAFABE90392164EA9F6"/>
    <w:rsid w:val="006105E0"/>
  </w:style>
  <w:style w:type="character" w:customStyle="1" w:styleId="subsectiondatechar">
    <w:name w:val="subsectiondatechar"/>
    <w:basedOn w:val="DefaultParagraphFont"/>
    <w:rsid w:val="006105E0"/>
  </w:style>
  <w:style w:type="paragraph" w:customStyle="1" w:styleId="A810C3A9DC2440CB8C560961DF84693C">
    <w:name w:val="A810C3A9DC2440CB8C560961DF84693C"/>
    <w:rsid w:val="006105E0"/>
  </w:style>
  <w:style w:type="paragraph" w:customStyle="1" w:styleId="F339AA37764746A787609FD5FA377A25">
    <w:name w:val="F339AA37764746A787609FD5FA377A25"/>
    <w:rsid w:val="006105E0"/>
  </w:style>
  <w:style w:type="paragraph" w:customStyle="1" w:styleId="AA38E75B0B13447EB85779D417C436F7">
    <w:name w:val="AA38E75B0B13447EB85779D417C436F7"/>
    <w:rsid w:val="006105E0"/>
  </w:style>
  <w:style w:type="paragraph" w:customStyle="1" w:styleId="E0F86D490F3F498DA81C7E372943EE4C">
    <w:name w:val="E0F86D490F3F498DA81C7E372943EE4C"/>
    <w:rsid w:val="006105E0"/>
  </w:style>
  <w:style w:type="paragraph" w:customStyle="1" w:styleId="F5E49771DD344FAAB83735A20360BFDE">
    <w:name w:val="F5E49771DD344FAAB83735A20360BFDE"/>
    <w:rsid w:val="006105E0"/>
  </w:style>
  <w:style w:type="paragraph" w:customStyle="1" w:styleId="630454BB92CB4E4DBFB789CD7E3CBAB3">
    <w:name w:val="630454BB92CB4E4DBFB789CD7E3CBAB3"/>
    <w:rsid w:val="006105E0"/>
  </w:style>
  <w:style w:type="paragraph" w:customStyle="1" w:styleId="9081EF18FFF942E7BC562EA94B5EC4C5">
    <w:name w:val="9081EF18FFF942E7BC562EA94B5EC4C5"/>
    <w:rsid w:val="004A3C45"/>
  </w:style>
  <w:style w:type="paragraph" w:customStyle="1" w:styleId="99566AC4690B4B49BCB897D6DA6EBB18">
    <w:name w:val="99566AC4690B4B49BCB897D6DA6EBB18"/>
    <w:rsid w:val="004A3C45"/>
  </w:style>
  <w:style w:type="paragraph" w:customStyle="1" w:styleId="AC74A207AE214604A78ED2FAF17B9B0F">
    <w:name w:val="AC74A207AE214604A78ED2FAF17B9B0F"/>
    <w:rsid w:val="004A3C45"/>
  </w:style>
  <w:style w:type="paragraph" w:customStyle="1" w:styleId="454D8BFA8D6E46C981D8720F43FB3AFB">
    <w:name w:val="454D8BFA8D6E46C981D8720F43FB3AFB"/>
    <w:rsid w:val="004A3C45"/>
  </w:style>
  <w:style w:type="paragraph" w:customStyle="1" w:styleId="4B7B83B85F21439AB135889913017B3D">
    <w:name w:val="4B7B83B85F21439AB135889913017B3D"/>
    <w:rsid w:val="004A3C45"/>
  </w:style>
  <w:style w:type="paragraph" w:customStyle="1" w:styleId="256E249A75E942A783BE7532818493D8">
    <w:name w:val="256E249A75E942A783BE7532818493D8"/>
    <w:rsid w:val="004A3C45"/>
  </w:style>
  <w:style w:type="paragraph" w:customStyle="1" w:styleId="0B4BF15B5ADC45CC8DBF323764CFE23D">
    <w:name w:val="0B4BF15B5ADC45CC8DBF323764CFE23D"/>
    <w:rsid w:val="004A3C45"/>
  </w:style>
  <w:style w:type="paragraph" w:customStyle="1" w:styleId="1938DCF465E444B6AAAFC3B483F1B70E">
    <w:name w:val="1938DCF465E444B6AAAFC3B483F1B70E"/>
    <w:rsid w:val="004A3C45"/>
  </w:style>
  <w:style w:type="paragraph" w:customStyle="1" w:styleId="E36EF8CD8D2140C48E716F67F135B12A">
    <w:name w:val="E36EF8CD8D2140C48E716F67F135B12A"/>
    <w:rsid w:val="004A3C45"/>
  </w:style>
  <w:style w:type="paragraph" w:customStyle="1" w:styleId="90FD5AC47F4C42378D4942B945D06789">
    <w:name w:val="90FD5AC47F4C42378D4942B945D06789"/>
    <w:rsid w:val="004A3C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B309E1B9-D2EB-4B06-87BC-901928D08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FAFE3F0D-3F58-49BE-A8CB-F028AC54C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60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(Equity design)</vt:lpstr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(Equity design)</dc:title>
  <dc:subject/>
  <dc:creator>Naveed Ahmed</dc:creator>
  <cp:keywords/>
  <dc:description/>
  <cp:lastModifiedBy>RAZA ALTAF</cp:lastModifiedBy>
  <cp:revision>26</cp:revision>
  <dcterms:created xsi:type="dcterms:W3CDTF">2015-06-17T13:52:00Z</dcterms:created>
  <dcterms:modified xsi:type="dcterms:W3CDTF">2017-11-06T13:40:00Z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TC101927429990</vt:lpwstr>
  </property>
</Properties>
</file>